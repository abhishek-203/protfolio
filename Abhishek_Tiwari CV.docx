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8BBC" w14:textId="417B9A84" w:rsidR="000C5155" w:rsidRPr="00012ACB" w:rsidRDefault="00E540A9" w:rsidP="000F0EA2">
      <w:pPr>
        <w:pStyle w:val="Title"/>
        <w:ind w:left="2880" w:firstLine="720"/>
        <w:rPr>
          <w:rFonts w:ascii="Times New Roman" w:hAnsi="Times New Roman" w:cs="Times New Roman"/>
          <w:b/>
          <w:bCs/>
          <w:color w:val="006F9A" w:themeColor="accent1" w:themeShade="BF"/>
          <w:sz w:val="48"/>
          <w:szCs w:val="48"/>
        </w:rPr>
      </w:pPr>
      <w:r w:rsidRPr="00012ACB">
        <w:rPr>
          <w:rFonts w:ascii="Times New Roman" w:hAnsi="Times New Roman" w:cs="Times New Roman"/>
          <w:b/>
          <w:bCs/>
          <w:color w:val="006F9A" w:themeColor="accent1" w:themeShade="BF"/>
          <w:sz w:val="48"/>
          <w:szCs w:val="48"/>
        </w:rPr>
        <w:t>Abhishek Tiwari</w:t>
      </w:r>
    </w:p>
    <w:p w14:paraId="14641EC5" w14:textId="5D88310F" w:rsidR="00CA565A" w:rsidRPr="007E34AF" w:rsidRDefault="001E7C9D" w:rsidP="000F0EA2">
      <w:pPr>
        <w:pStyle w:val="ContactInfo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b/>
          <w:bCs/>
          <w:sz w:val="24"/>
          <w:szCs w:val="24"/>
        </w:rPr>
        <w:t>9318387104</w:t>
      </w:r>
      <w:r w:rsidRPr="007E34AF">
        <w:rPr>
          <w:rFonts w:ascii="Times New Roman" w:hAnsi="Times New Roman" w:cs="Times New Roman"/>
          <w:sz w:val="24"/>
          <w:szCs w:val="24"/>
        </w:rPr>
        <w:t xml:space="preserve"> | </w:t>
      </w:r>
      <w:r w:rsidR="00EB2EC3" w:rsidRPr="00012ACB">
        <w:rPr>
          <w:rFonts w:ascii="Times New Roman" w:hAnsi="Times New Roman" w:cs="Times New Roman"/>
          <w:b/>
          <w:bCs/>
          <w:i/>
          <w:iCs/>
          <w:color w:val="48CCFF" w:themeColor="accent1" w:themeTint="99"/>
          <w:sz w:val="24"/>
          <w:szCs w:val="24"/>
        </w:rPr>
        <w:t>tiwariabhi2031</w:t>
      </w:r>
      <w:r w:rsidRPr="00012ACB">
        <w:rPr>
          <w:rFonts w:ascii="Times New Roman" w:hAnsi="Times New Roman" w:cs="Times New Roman"/>
          <w:b/>
          <w:bCs/>
          <w:i/>
          <w:iCs/>
          <w:color w:val="48CCFF" w:themeColor="accent1" w:themeTint="99"/>
          <w:sz w:val="24"/>
          <w:szCs w:val="24"/>
        </w:rPr>
        <w:t>@gmail.com</w:t>
      </w:r>
      <w:r w:rsidRPr="00012ACB">
        <w:rPr>
          <w:rFonts w:ascii="Times New Roman" w:hAnsi="Times New Roman" w:cs="Times New Roman"/>
          <w:color w:val="48CCFF" w:themeColor="accent1" w:themeTint="99"/>
          <w:sz w:val="24"/>
          <w:szCs w:val="24"/>
        </w:rPr>
        <w:t xml:space="preserve"> </w:t>
      </w:r>
      <w:r w:rsidRPr="007E34AF">
        <w:rPr>
          <w:rFonts w:ascii="Times New Roman" w:hAnsi="Times New Roman" w:cs="Times New Roman"/>
          <w:sz w:val="24"/>
          <w:szCs w:val="24"/>
        </w:rPr>
        <w:t>|</w:t>
      </w:r>
      <w:r w:rsidR="008E1F80" w:rsidRPr="007E34A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540A9" w:rsidRPr="007E34AF">
        <w:rPr>
          <w:rFonts w:ascii="Times New Roman" w:hAnsi="Times New Roman" w:cs="Times New Roman"/>
          <w:sz w:val="24"/>
          <w:szCs w:val="24"/>
        </w:rPr>
        <w:t>Nangloi</w:t>
      </w:r>
      <w:proofErr w:type="spellEnd"/>
      <w:r w:rsidR="00E540A9" w:rsidRPr="007E34AF">
        <w:rPr>
          <w:rFonts w:ascii="Times New Roman" w:hAnsi="Times New Roman" w:cs="Times New Roman"/>
          <w:sz w:val="24"/>
          <w:szCs w:val="24"/>
        </w:rPr>
        <w:t>, Pincode-110086 North west Delhi, India</w:t>
      </w:r>
      <w:r w:rsidR="00A95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88F77" w14:textId="77777777" w:rsidR="00373986" w:rsidRDefault="00ED366C" w:rsidP="000F0EA2">
      <w:pPr>
        <w:pStyle w:val="ContactInfo"/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FB5">
        <w:rPr>
          <w:rFonts w:ascii="Times New Roman" w:hAnsi="Times New Roman" w:cs="Times New Roman"/>
          <w:sz w:val="24"/>
          <w:szCs w:val="24"/>
        </w:rPr>
        <w:t>A software engineering graduate who is seeking to find the opportunity to work in a fun and challenging working en</w:t>
      </w:r>
      <w:r w:rsidR="00B13480" w:rsidRPr="00AB2FB5">
        <w:rPr>
          <w:rFonts w:ascii="Times New Roman" w:hAnsi="Times New Roman" w:cs="Times New Roman"/>
          <w:sz w:val="24"/>
          <w:szCs w:val="24"/>
        </w:rPr>
        <w:t xml:space="preserve">vironment that will encourage </w:t>
      </w:r>
      <w:r w:rsidR="002C03AD" w:rsidRPr="00AB2FB5">
        <w:rPr>
          <w:rFonts w:ascii="Times New Roman" w:hAnsi="Times New Roman" w:cs="Times New Roman"/>
          <w:sz w:val="24"/>
          <w:szCs w:val="24"/>
        </w:rPr>
        <w:t>me</w:t>
      </w:r>
      <w:r w:rsidR="00B13480" w:rsidRPr="00AB2FB5">
        <w:rPr>
          <w:rFonts w:ascii="Times New Roman" w:hAnsi="Times New Roman" w:cs="Times New Roman"/>
          <w:sz w:val="24"/>
          <w:szCs w:val="24"/>
        </w:rPr>
        <w:t xml:space="preserve"> to improve and learn new and necessary skills as well as be motivated by the company to do </w:t>
      </w:r>
      <w:r w:rsidR="002C03AD" w:rsidRPr="00AB2FB5">
        <w:rPr>
          <w:rFonts w:ascii="Times New Roman" w:hAnsi="Times New Roman" w:cs="Times New Roman"/>
          <w:sz w:val="24"/>
          <w:szCs w:val="24"/>
        </w:rPr>
        <w:t>my</w:t>
      </w:r>
      <w:r w:rsidR="00B13480" w:rsidRPr="00AB2FB5">
        <w:rPr>
          <w:rFonts w:ascii="Times New Roman" w:hAnsi="Times New Roman" w:cs="Times New Roman"/>
          <w:sz w:val="24"/>
          <w:szCs w:val="24"/>
        </w:rPr>
        <w:t xml:space="preserve"> best for the sake of helping </w:t>
      </w:r>
      <w:r w:rsidR="002C03AD" w:rsidRPr="00AB2FB5">
        <w:rPr>
          <w:rFonts w:ascii="Times New Roman" w:hAnsi="Times New Roman" w:cs="Times New Roman"/>
          <w:sz w:val="24"/>
          <w:szCs w:val="24"/>
        </w:rPr>
        <w:t>my</w:t>
      </w:r>
      <w:r w:rsidR="00B13480" w:rsidRPr="00AB2FB5">
        <w:rPr>
          <w:rFonts w:ascii="Times New Roman" w:hAnsi="Times New Roman" w:cs="Times New Roman"/>
          <w:sz w:val="24"/>
          <w:szCs w:val="24"/>
        </w:rPr>
        <w:t>self and the company advance in the software industry.</w:t>
      </w:r>
      <w:r w:rsidRPr="00AB2F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5AA8C" w14:textId="14ADB99D" w:rsidR="00D65F22" w:rsidRPr="00AB2FB5" w:rsidRDefault="00000000" w:rsidP="00373986">
      <w:pPr>
        <w:pStyle w:val="ContactInfo"/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4990F7">
          <v:rect id="_x0000_i1025" style="width:496.95pt;height:5.65pt" o:hrpct="986" o:hralign="center" o:hrstd="t" o:hr="t" fillcolor="#a0a0a0" stroked="f"/>
        </w:pict>
      </w:r>
    </w:p>
    <w:p w14:paraId="5FA5ED01" w14:textId="265B6E8D" w:rsidR="00C073CE" w:rsidRPr="00012ACB" w:rsidRDefault="00000000" w:rsidP="000B7CAE">
      <w:pPr>
        <w:pStyle w:val="ContactInfo"/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color w:val="48CCFF" w:themeColor="accent1" w:themeTint="99"/>
          <w:sz w:val="24"/>
          <w:szCs w:val="24"/>
        </w:rPr>
      </w:pPr>
      <w:sdt>
        <w:sdtPr>
          <w:rPr>
            <w:rFonts w:ascii="Times New Roman" w:hAnsi="Times New Roman" w:cs="Times New Roman"/>
            <w:color w:val="48CCFF" w:themeColor="accent1" w:themeTint="99"/>
          </w:rPr>
          <w:alias w:val="Education heading:"/>
          <w:tag w:val="Education heading:"/>
          <w:id w:val="-1819645644"/>
          <w:placeholder>
            <w:docPart w:val="E614120B986649479E4B0F5B4BBFAC2A"/>
          </w:placeholder>
          <w:temporary/>
          <w:showingPlcHdr/>
          <w15:appearance w15:val="hidden"/>
        </w:sdtPr>
        <w:sdtContent>
          <w:r w:rsidR="00D65F22" w:rsidRPr="00012ACB">
            <w:rPr>
              <w:rFonts w:ascii="Times New Roman" w:hAnsi="Times New Roman" w:cs="Times New Roman"/>
              <w:b/>
              <w:bCs/>
              <w:color w:val="48CCFF" w:themeColor="accent1" w:themeTint="99"/>
              <w:sz w:val="40"/>
              <w:szCs w:val="40"/>
            </w:rPr>
            <w:t>Education</w:t>
          </w:r>
        </w:sdtContent>
      </w:sdt>
    </w:p>
    <w:p w14:paraId="0EBB008C" w14:textId="77777777" w:rsidR="00315A17" w:rsidRPr="00315A17" w:rsidRDefault="00315A17" w:rsidP="000B7CAE">
      <w:pPr>
        <w:pStyle w:val="ContactInfo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A17">
        <w:rPr>
          <w:rFonts w:ascii="Times New Roman" w:hAnsi="Times New Roman" w:cs="Times New Roman"/>
          <w:b/>
          <w:bCs/>
          <w:sz w:val="28"/>
          <w:szCs w:val="28"/>
        </w:rPr>
        <w:t xml:space="preserve">Coursera Certificate  </w:t>
      </w:r>
    </w:p>
    <w:p w14:paraId="3710AB44" w14:textId="77777777" w:rsidR="00315A17" w:rsidRPr="00315A17" w:rsidRDefault="00315A17" w:rsidP="00315A17">
      <w:pPr>
        <w:pStyle w:val="ContactInfo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5A17">
        <w:rPr>
          <w:rFonts w:ascii="Times New Roman" w:hAnsi="Times New Roman" w:cs="Times New Roman"/>
          <w:i/>
          <w:iCs/>
          <w:sz w:val="24"/>
          <w:szCs w:val="24"/>
        </w:rPr>
        <w:t>IBM Certificate Git &amp; GitHub</w:t>
      </w:r>
    </w:p>
    <w:p w14:paraId="15871038" w14:textId="77777777" w:rsidR="00315A17" w:rsidRPr="00315A17" w:rsidRDefault="00315A17" w:rsidP="00315A17">
      <w:pPr>
        <w:pStyle w:val="ContactInfo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5A17">
        <w:rPr>
          <w:rFonts w:ascii="Times New Roman" w:hAnsi="Times New Roman" w:cs="Times New Roman"/>
          <w:i/>
          <w:iCs/>
          <w:sz w:val="24"/>
          <w:szCs w:val="24"/>
        </w:rPr>
        <w:t xml:space="preserve">Meta Certificate Programming with JavaScript </w:t>
      </w:r>
    </w:p>
    <w:p w14:paraId="5CEB2834" w14:textId="2E932ADF" w:rsidR="00315A17" w:rsidRPr="00315A17" w:rsidRDefault="00315A17" w:rsidP="000F0EA2">
      <w:pPr>
        <w:pStyle w:val="ContactInfo"/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5A17">
        <w:rPr>
          <w:rFonts w:ascii="Times New Roman" w:hAnsi="Times New Roman" w:cs="Times New Roman"/>
          <w:i/>
          <w:iCs/>
          <w:sz w:val="24"/>
          <w:szCs w:val="24"/>
        </w:rPr>
        <w:t xml:space="preserve">Meta Certificate Introduction to Front-End Development </w:t>
      </w:r>
    </w:p>
    <w:p w14:paraId="49048A7A" w14:textId="4E7AED37" w:rsidR="00F64363" w:rsidRPr="007E34AF" w:rsidRDefault="00F64363" w:rsidP="000F0EA2">
      <w:pPr>
        <w:pStyle w:val="ContactInfo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4AF">
        <w:rPr>
          <w:rFonts w:ascii="Times New Roman" w:hAnsi="Times New Roman" w:cs="Times New Roman"/>
          <w:b/>
          <w:bCs/>
          <w:sz w:val="24"/>
          <w:szCs w:val="24"/>
        </w:rPr>
        <w:t xml:space="preserve">BCA (Bachelor of </w:t>
      </w:r>
      <w:r w:rsidR="00054E7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 xml:space="preserve">omputer </w:t>
      </w:r>
      <w:r w:rsidR="00054E7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>pplication)</w:t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ab/>
        <w:t>06/19 – 05/22</w:t>
      </w:r>
    </w:p>
    <w:p w14:paraId="1BCEAD8E" w14:textId="7BB0CF10" w:rsidR="00F64363" w:rsidRPr="007E34AF" w:rsidRDefault="00F64363" w:rsidP="000F0EA2">
      <w:pPr>
        <w:pStyle w:val="ContactInf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b/>
          <w:bCs/>
          <w:sz w:val="24"/>
          <w:szCs w:val="24"/>
        </w:rPr>
        <w:t>JAMIA HAMDARD UNIVERSITY</w:t>
      </w:r>
      <w:r w:rsidRPr="007E3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7F65E" w14:textId="77777777" w:rsidR="001E3657" w:rsidRPr="00012ACB" w:rsidRDefault="001E3657" w:rsidP="001E3657">
      <w:pPr>
        <w:pStyle w:val="ContactInfo"/>
        <w:rPr>
          <w:rFonts w:ascii="Times New Roman" w:hAnsi="Times New Roman" w:cs="Times New Roman"/>
          <w:sz w:val="16"/>
          <w:szCs w:val="16"/>
        </w:rPr>
      </w:pPr>
    </w:p>
    <w:p w14:paraId="26EE5596" w14:textId="6CAD77E0" w:rsidR="001E3657" w:rsidRPr="007E34AF" w:rsidRDefault="00F64363" w:rsidP="000F0EA2">
      <w:pPr>
        <w:pStyle w:val="ContactInfo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4A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7E34A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 xml:space="preserve"> G</w:t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 xml:space="preserve">ovt. Sarvodaya </w:t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E34AF">
        <w:rPr>
          <w:rFonts w:ascii="Times New Roman" w:hAnsi="Times New Roman" w:cs="Times New Roman"/>
          <w:b/>
          <w:bCs/>
          <w:sz w:val="24"/>
          <w:szCs w:val="24"/>
        </w:rPr>
        <w:t>o-ed Vidyalaya</w:t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657" w:rsidRPr="007E34AF">
        <w:rPr>
          <w:rFonts w:ascii="Times New Roman" w:hAnsi="Times New Roman" w:cs="Times New Roman"/>
          <w:b/>
          <w:bCs/>
          <w:sz w:val="24"/>
          <w:szCs w:val="24"/>
        </w:rPr>
        <w:tab/>
        <w:t>2019</w:t>
      </w:r>
    </w:p>
    <w:p w14:paraId="1F9E2D49" w14:textId="259BAF53" w:rsidR="00C73543" w:rsidRPr="007E34AF" w:rsidRDefault="00F64363" w:rsidP="000F0EA2">
      <w:pPr>
        <w:pStyle w:val="ContactInfo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4AF">
        <w:rPr>
          <w:rFonts w:ascii="Times New Roman" w:hAnsi="Times New Roman" w:cs="Times New Roman"/>
          <w:b/>
          <w:bCs/>
          <w:sz w:val="24"/>
          <w:szCs w:val="24"/>
        </w:rPr>
        <w:t>New Multan Nagar NEW DELHI</w:t>
      </w:r>
    </w:p>
    <w:p w14:paraId="29F3B303" w14:textId="3ECE8208" w:rsidR="000F0EA2" w:rsidRPr="00012ACB" w:rsidRDefault="005952CD" w:rsidP="000B7CAE">
      <w:pPr>
        <w:pStyle w:val="ContactInfo"/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color w:val="48CCFF" w:themeColor="accent1" w:themeTint="99"/>
          <w:sz w:val="40"/>
          <w:szCs w:val="40"/>
        </w:rPr>
      </w:pPr>
      <w:r w:rsidRPr="00012ACB">
        <w:rPr>
          <w:rFonts w:ascii="Times New Roman" w:hAnsi="Times New Roman" w:cs="Times New Roman"/>
          <w:b/>
          <w:bCs/>
          <w:color w:val="48CCFF" w:themeColor="accent1" w:themeTint="99"/>
          <w:sz w:val="40"/>
          <w:szCs w:val="40"/>
        </w:rPr>
        <w:t>Projects</w:t>
      </w:r>
    </w:p>
    <w:p w14:paraId="27978EC4" w14:textId="1F1C3B71" w:rsidR="000F0EA2" w:rsidRDefault="00777134" w:rsidP="000B7CAE">
      <w:pPr>
        <w:pStyle w:val="ContactInfo"/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 App</w:t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64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12AC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15A17">
        <w:rPr>
          <w:rFonts w:ascii="Times New Roman" w:hAnsi="Times New Roman" w:cs="Times New Roman"/>
          <w:b/>
          <w:bCs/>
          <w:sz w:val="24"/>
          <w:szCs w:val="24"/>
        </w:rPr>
        <w:t>Oct</w:t>
      </w:r>
      <w:r w:rsidR="001E64C4" w:rsidRPr="00012ACB">
        <w:rPr>
          <w:rFonts w:ascii="Times New Roman" w:hAnsi="Times New Roman" w:cs="Times New Roman"/>
          <w:b/>
          <w:bCs/>
          <w:sz w:val="24"/>
          <w:szCs w:val="24"/>
        </w:rPr>
        <w:t>-2023</w:t>
      </w:r>
    </w:p>
    <w:p w14:paraId="282ABCE6" w14:textId="1376C547" w:rsidR="00777134" w:rsidRPr="00315A17" w:rsidRDefault="00777134" w:rsidP="00315A1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7134">
        <w:rPr>
          <w:rFonts w:ascii="Times New Roman" w:hAnsi="Times New Roman" w:cs="Times New Roman"/>
          <w:sz w:val="24"/>
          <w:szCs w:val="24"/>
        </w:rPr>
        <w:t xml:space="preserve">This Calculator project is fully functional, </w:t>
      </w:r>
      <w:r w:rsidR="00315A17">
        <w:rPr>
          <w:rFonts w:ascii="Times New Roman" w:hAnsi="Times New Roman" w:cs="Times New Roman"/>
          <w:sz w:val="24"/>
          <w:szCs w:val="24"/>
        </w:rPr>
        <w:t xml:space="preserve">in this Project built a calculator using </w:t>
      </w:r>
      <w:r w:rsidR="00315A1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="00315A17">
        <w:rPr>
          <w:rFonts w:ascii="Times New Roman" w:hAnsi="Times New Roman" w:cs="Times New Roman"/>
          <w:sz w:val="24"/>
          <w:szCs w:val="24"/>
        </w:rPr>
        <w:t xml:space="preserve"> getting the knowledge how application is built using GUI</w:t>
      </w:r>
      <w:r w:rsidRPr="00315A17">
        <w:rPr>
          <w:rFonts w:ascii="Times New Roman" w:hAnsi="Times New Roman" w:cs="Times New Roman"/>
          <w:sz w:val="24"/>
          <w:szCs w:val="24"/>
        </w:rPr>
        <w:t>.</w:t>
      </w:r>
    </w:p>
    <w:p w14:paraId="133436F7" w14:textId="081A4BEC" w:rsidR="00777134" w:rsidRPr="001E64C4" w:rsidRDefault="00777134" w:rsidP="000B7CAE">
      <w:pPr>
        <w:pStyle w:val="ContactInfo"/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64C4">
        <w:rPr>
          <w:rFonts w:ascii="Times New Roman" w:hAnsi="Times New Roman" w:cs="Times New Roman"/>
          <w:sz w:val="24"/>
          <w:szCs w:val="24"/>
        </w:rPr>
        <w:t>Technology used:</w:t>
      </w:r>
    </w:p>
    <w:p w14:paraId="5B5C7F09" w14:textId="5BD3250D" w:rsidR="00777134" w:rsidRPr="00777134" w:rsidRDefault="00777134" w:rsidP="000B7CAE">
      <w:pPr>
        <w:pStyle w:val="ContactInfo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7134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 w:rsidRPr="00777134">
        <w:rPr>
          <w:rFonts w:ascii="Times New Roman" w:hAnsi="Times New Roman" w:cs="Times New Roman"/>
          <w:sz w:val="24"/>
          <w:szCs w:val="24"/>
        </w:rPr>
        <w:t xml:space="preserve"> Swing and </w:t>
      </w:r>
      <w:proofErr w:type="spellStart"/>
      <w:r w:rsidRPr="00777134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777134">
        <w:rPr>
          <w:rFonts w:ascii="Times New Roman" w:hAnsi="Times New Roman" w:cs="Times New Roman"/>
          <w:sz w:val="24"/>
          <w:szCs w:val="24"/>
        </w:rPr>
        <w:t xml:space="preserve"> as Editor</w:t>
      </w:r>
    </w:p>
    <w:p w14:paraId="1AC641AC" w14:textId="351A1145" w:rsidR="005952CD" w:rsidRPr="007E34AF" w:rsidRDefault="005952CD" w:rsidP="000B7CA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4AF">
        <w:rPr>
          <w:rFonts w:ascii="Times New Roman" w:hAnsi="Times New Roman" w:cs="Times New Roman"/>
          <w:b/>
          <w:bCs/>
          <w:sz w:val="28"/>
          <w:szCs w:val="28"/>
        </w:rPr>
        <w:t>Ecommerce Website</w:t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12AC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97525" w:rsidRPr="00012ACB">
        <w:rPr>
          <w:rFonts w:ascii="Times New Roman" w:hAnsi="Times New Roman" w:cs="Times New Roman"/>
          <w:b/>
          <w:bCs/>
          <w:sz w:val="24"/>
          <w:szCs w:val="24"/>
        </w:rPr>
        <w:t>02/22 -05/22</w:t>
      </w:r>
    </w:p>
    <w:p w14:paraId="01BA66E7" w14:textId="258FCD35" w:rsidR="005952CD" w:rsidRPr="007E34AF" w:rsidRDefault="0091649C" w:rsidP="000B7CA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sz w:val="24"/>
          <w:szCs w:val="24"/>
        </w:rPr>
        <w:t xml:space="preserve">Created an Online Shopping Website to get hands on experience </w:t>
      </w:r>
      <w:r w:rsidR="001A71A3" w:rsidRPr="007E34AF">
        <w:rPr>
          <w:rFonts w:ascii="Times New Roman" w:hAnsi="Times New Roman" w:cs="Times New Roman"/>
          <w:sz w:val="24"/>
          <w:szCs w:val="24"/>
        </w:rPr>
        <w:t>by</w:t>
      </w:r>
      <w:r w:rsidRPr="007E34AF">
        <w:rPr>
          <w:rFonts w:ascii="Times New Roman" w:hAnsi="Times New Roman" w:cs="Times New Roman"/>
          <w:sz w:val="24"/>
          <w:szCs w:val="24"/>
        </w:rPr>
        <w:t xml:space="preserve"> making a website</w:t>
      </w:r>
      <w:r w:rsidR="00FC6783" w:rsidRPr="007E34AF">
        <w:rPr>
          <w:rFonts w:ascii="Times New Roman" w:hAnsi="Times New Roman" w:cs="Times New Roman"/>
          <w:sz w:val="24"/>
          <w:szCs w:val="24"/>
        </w:rPr>
        <w:t xml:space="preserve"> and utilize it to get the idea of how websites are built and worked at enterprise level.</w:t>
      </w:r>
    </w:p>
    <w:p w14:paraId="1DF433CA" w14:textId="5554FB55" w:rsidR="00FC6783" w:rsidRPr="007E34AF" w:rsidRDefault="00FC6783" w:rsidP="000B7CA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sz w:val="24"/>
          <w:szCs w:val="24"/>
        </w:rPr>
        <w:t>Technologies used:</w:t>
      </w:r>
    </w:p>
    <w:p w14:paraId="316EEDAF" w14:textId="5BCC84CF" w:rsidR="00A53BC5" w:rsidRPr="00AB2FB5" w:rsidRDefault="005547D1" w:rsidP="0077713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sz w:val="24"/>
          <w:szCs w:val="24"/>
        </w:rPr>
        <w:t>HTML 5</w:t>
      </w:r>
      <w:r w:rsidR="00AB2FB5">
        <w:rPr>
          <w:rFonts w:ascii="Times New Roman" w:hAnsi="Times New Roman" w:cs="Times New Roman"/>
          <w:sz w:val="24"/>
          <w:szCs w:val="24"/>
        </w:rPr>
        <w:t xml:space="preserve"> | </w:t>
      </w:r>
      <w:r w:rsidRPr="00AB2FB5">
        <w:rPr>
          <w:rFonts w:ascii="Times New Roman" w:hAnsi="Times New Roman" w:cs="Times New Roman"/>
          <w:sz w:val="24"/>
          <w:szCs w:val="24"/>
        </w:rPr>
        <w:t>CSS3</w:t>
      </w:r>
      <w:r w:rsidR="00AB2FB5" w:rsidRPr="00AB2FB5">
        <w:rPr>
          <w:rFonts w:ascii="Times New Roman" w:hAnsi="Times New Roman" w:cs="Times New Roman"/>
          <w:sz w:val="24"/>
          <w:szCs w:val="24"/>
        </w:rPr>
        <w:t xml:space="preserve"> | </w:t>
      </w:r>
      <w:r w:rsidRPr="00AB2FB5">
        <w:rPr>
          <w:rFonts w:ascii="Times New Roman" w:hAnsi="Times New Roman" w:cs="Times New Roman"/>
          <w:sz w:val="24"/>
          <w:szCs w:val="24"/>
        </w:rPr>
        <w:t>JavaScript</w:t>
      </w:r>
      <w:r w:rsidR="00AB2FB5" w:rsidRPr="00AB2FB5">
        <w:rPr>
          <w:rFonts w:ascii="Times New Roman" w:hAnsi="Times New Roman" w:cs="Times New Roman"/>
          <w:sz w:val="24"/>
          <w:szCs w:val="24"/>
        </w:rPr>
        <w:t xml:space="preserve"> | </w:t>
      </w:r>
      <w:r w:rsidRPr="00AB2FB5">
        <w:rPr>
          <w:rFonts w:ascii="Times New Roman" w:hAnsi="Times New Roman" w:cs="Times New Roman"/>
          <w:sz w:val="24"/>
          <w:szCs w:val="24"/>
        </w:rPr>
        <w:t>Bootstrap</w:t>
      </w:r>
      <w:r w:rsidR="00AB2FB5" w:rsidRPr="00AB2FB5">
        <w:rPr>
          <w:rFonts w:ascii="Times New Roman" w:hAnsi="Times New Roman" w:cs="Times New Roman"/>
          <w:sz w:val="24"/>
          <w:szCs w:val="24"/>
        </w:rPr>
        <w:t xml:space="preserve"> | </w:t>
      </w:r>
      <w:r w:rsidRPr="00AB2FB5">
        <w:rPr>
          <w:rFonts w:ascii="Times New Roman" w:hAnsi="Times New Roman" w:cs="Times New Roman"/>
          <w:sz w:val="24"/>
          <w:szCs w:val="24"/>
        </w:rPr>
        <w:t>SQL Database</w:t>
      </w:r>
    </w:p>
    <w:p w14:paraId="3277A06C" w14:textId="163C8024" w:rsidR="005547D1" w:rsidRPr="007E34AF" w:rsidRDefault="005547D1" w:rsidP="005547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4AF">
        <w:rPr>
          <w:rFonts w:ascii="Times New Roman" w:hAnsi="Times New Roman" w:cs="Times New Roman"/>
          <w:b/>
          <w:bCs/>
          <w:sz w:val="28"/>
          <w:szCs w:val="28"/>
        </w:rPr>
        <w:t>Digital Clock</w:t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75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12AC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97525" w:rsidRPr="00012ACB">
        <w:rPr>
          <w:rFonts w:ascii="Times New Roman" w:hAnsi="Times New Roman" w:cs="Times New Roman"/>
          <w:b/>
          <w:bCs/>
          <w:sz w:val="24"/>
          <w:szCs w:val="24"/>
        </w:rPr>
        <w:t>12/22</w:t>
      </w:r>
    </w:p>
    <w:p w14:paraId="03823A17" w14:textId="68B437BE" w:rsidR="001A71A3" w:rsidRPr="007E34AF" w:rsidRDefault="001A71A3" w:rsidP="0077713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sz w:val="24"/>
          <w:szCs w:val="24"/>
        </w:rPr>
        <w:t>In this project built a digital clock with some animation used</w:t>
      </w:r>
      <w:r w:rsidR="0096572F" w:rsidRPr="007E34AF">
        <w:rPr>
          <w:rFonts w:ascii="Times New Roman" w:hAnsi="Times New Roman" w:cs="Times New Roman"/>
          <w:sz w:val="24"/>
          <w:szCs w:val="24"/>
        </w:rPr>
        <w:t>,</w:t>
      </w:r>
      <w:r w:rsidRPr="007E34AF">
        <w:rPr>
          <w:rFonts w:ascii="Times New Roman" w:hAnsi="Times New Roman" w:cs="Times New Roman"/>
          <w:sz w:val="24"/>
          <w:szCs w:val="24"/>
        </w:rPr>
        <w:t xml:space="preserve"> </w:t>
      </w:r>
      <w:r w:rsidR="00266685" w:rsidRPr="007E34AF">
        <w:rPr>
          <w:rFonts w:ascii="Times New Roman" w:hAnsi="Times New Roman" w:cs="Times New Roman"/>
          <w:sz w:val="24"/>
          <w:szCs w:val="24"/>
        </w:rPr>
        <w:t xml:space="preserve">to get the accurate time </w:t>
      </w:r>
      <w:r w:rsidR="0096572F" w:rsidRPr="007E34AF">
        <w:rPr>
          <w:rFonts w:ascii="Times New Roman" w:hAnsi="Times New Roman" w:cs="Times New Roman"/>
          <w:sz w:val="24"/>
          <w:szCs w:val="24"/>
        </w:rPr>
        <w:t>on your webpage.</w:t>
      </w:r>
    </w:p>
    <w:p w14:paraId="64CB5EA5" w14:textId="3F4EE5D1" w:rsidR="0096572F" w:rsidRPr="007E34AF" w:rsidRDefault="0096572F" w:rsidP="007771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sz w:val="24"/>
          <w:szCs w:val="24"/>
        </w:rPr>
        <w:t>Technologies used:</w:t>
      </w:r>
    </w:p>
    <w:p w14:paraId="012AA78A" w14:textId="6D3D454E" w:rsidR="007E34AF" w:rsidRPr="00AB2FB5" w:rsidRDefault="0096572F" w:rsidP="0077713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AF">
        <w:rPr>
          <w:rFonts w:ascii="Times New Roman" w:hAnsi="Times New Roman" w:cs="Times New Roman"/>
          <w:sz w:val="24"/>
          <w:szCs w:val="24"/>
        </w:rPr>
        <w:t>Html 5</w:t>
      </w:r>
      <w:r w:rsidR="00AB2FB5">
        <w:rPr>
          <w:rFonts w:ascii="Times New Roman" w:hAnsi="Times New Roman" w:cs="Times New Roman"/>
          <w:sz w:val="24"/>
          <w:szCs w:val="24"/>
        </w:rPr>
        <w:t xml:space="preserve"> | </w:t>
      </w:r>
      <w:r w:rsidRPr="00AB2FB5">
        <w:rPr>
          <w:rFonts w:ascii="Times New Roman" w:hAnsi="Times New Roman" w:cs="Times New Roman"/>
          <w:sz w:val="24"/>
          <w:szCs w:val="24"/>
        </w:rPr>
        <w:t>JavaScript</w:t>
      </w:r>
      <w:r w:rsidR="00AB2FB5" w:rsidRPr="00AB2FB5">
        <w:rPr>
          <w:rFonts w:ascii="Times New Roman" w:hAnsi="Times New Roman" w:cs="Times New Roman"/>
          <w:sz w:val="24"/>
          <w:szCs w:val="24"/>
        </w:rPr>
        <w:t xml:space="preserve"> | </w:t>
      </w:r>
      <w:r w:rsidRPr="00AB2FB5">
        <w:rPr>
          <w:rFonts w:ascii="Times New Roman" w:hAnsi="Times New Roman" w:cs="Times New Roman"/>
          <w:sz w:val="24"/>
          <w:szCs w:val="24"/>
        </w:rPr>
        <w:t xml:space="preserve">CSS </w:t>
      </w:r>
      <w:r w:rsidR="00AB2FB5" w:rsidRPr="00AB2FB5">
        <w:rPr>
          <w:rFonts w:ascii="Times New Roman" w:hAnsi="Times New Roman" w:cs="Times New Roman"/>
          <w:sz w:val="24"/>
          <w:szCs w:val="24"/>
        </w:rPr>
        <w:t>| Code Pen</w:t>
      </w:r>
    </w:p>
    <w:p w14:paraId="7884C1A1" w14:textId="5E329475" w:rsidR="0096572F" w:rsidRPr="00012ACB" w:rsidRDefault="00A7617E" w:rsidP="000B7CAE">
      <w:pPr>
        <w:pBdr>
          <w:top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color w:val="48CCFF" w:themeColor="accent1" w:themeTint="99"/>
          <w:sz w:val="40"/>
          <w:szCs w:val="40"/>
        </w:rPr>
      </w:pPr>
      <w:r w:rsidRPr="00012ACB">
        <w:rPr>
          <w:rFonts w:ascii="Times New Roman" w:hAnsi="Times New Roman" w:cs="Times New Roman"/>
          <w:b/>
          <w:bCs/>
          <w:color w:val="48CCFF" w:themeColor="accent1" w:themeTint="99"/>
          <w:sz w:val="40"/>
          <w:szCs w:val="40"/>
        </w:rPr>
        <w:t>Key Skills</w:t>
      </w:r>
    </w:p>
    <w:p w14:paraId="557640CB" w14:textId="2A00964B" w:rsidR="00A7617E" w:rsidRPr="007E34AF" w:rsidRDefault="00A7617E" w:rsidP="000B7CA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86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7E34AF">
        <w:rPr>
          <w:rFonts w:ascii="Times New Roman" w:hAnsi="Times New Roman" w:cs="Times New Roman"/>
          <w:sz w:val="24"/>
          <w:szCs w:val="24"/>
        </w:rPr>
        <w:t>:</w:t>
      </w:r>
      <w:r w:rsidR="00CE6B8C" w:rsidRPr="007E34AF">
        <w:rPr>
          <w:rFonts w:ascii="Times New Roman" w:hAnsi="Times New Roman" w:cs="Times New Roman"/>
          <w:color w:val="212121"/>
        </w:rPr>
        <w:t xml:space="preserve"> Windows</w:t>
      </w:r>
      <w:r w:rsidR="00CE6B8C" w:rsidRPr="007E34AF">
        <w:rPr>
          <w:rFonts w:ascii="Times New Roman" w:hAnsi="Times New Roman" w:cs="Times New Roman"/>
          <w:color w:val="212121"/>
          <w:spacing w:val="8"/>
        </w:rPr>
        <w:t xml:space="preserve"> </w:t>
      </w:r>
      <w:r w:rsidR="00CE6B8C" w:rsidRPr="007E34AF">
        <w:rPr>
          <w:rFonts w:ascii="Times New Roman" w:hAnsi="Times New Roman" w:cs="Times New Roman"/>
          <w:color w:val="212121"/>
        </w:rPr>
        <w:t>9x/NT/2000</w:t>
      </w:r>
      <w:r w:rsidR="00E77BAA">
        <w:rPr>
          <w:rFonts w:ascii="Times New Roman" w:hAnsi="Times New Roman" w:cs="Times New Roman"/>
          <w:color w:val="212121"/>
        </w:rPr>
        <w:t xml:space="preserve"> | </w:t>
      </w:r>
      <w:r w:rsidR="00CE6B8C" w:rsidRPr="007E34AF">
        <w:rPr>
          <w:rFonts w:ascii="Times New Roman" w:hAnsi="Times New Roman" w:cs="Times New Roman"/>
          <w:color w:val="212121"/>
        </w:rPr>
        <w:t>DOS/Linux</w:t>
      </w:r>
    </w:p>
    <w:p w14:paraId="571E2E7D" w14:textId="5FA86A76" w:rsidR="00CE6B8C" w:rsidRPr="007E34AF" w:rsidRDefault="00CE6B8C" w:rsidP="000B7CA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86">
        <w:rPr>
          <w:rFonts w:ascii="Times New Roman" w:hAnsi="Times New Roman" w:cs="Times New Roman"/>
          <w:b/>
          <w:bCs/>
          <w:sz w:val="24"/>
          <w:szCs w:val="24"/>
        </w:rPr>
        <w:t>IDE Tools</w:t>
      </w:r>
      <w:r w:rsidRPr="007E34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34AF">
        <w:rPr>
          <w:rFonts w:ascii="Times New Roman" w:hAnsi="Times New Roman" w:cs="Times New Roman"/>
          <w:sz w:val="24"/>
          <w:szCs w:val="24"/>
        </w:rPr>
        <w:t>V</w:t>
      </w:r>
      <w:r w:rsidR="00AB2FB5">
        <w:rPr>
          <w:rFonts w:ascii="Times New Roman" w:hAnsi="Times New Roman" w:cs="Times New Roman"/>
          <w:sz w:val="24"/>
          <w:szCs w:val="24"/>
        </w:rPr>
        <w:t>S</w:t>
      </w:r>
      <w:r w:rsidRPr="007E34A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E77BAA">
        <w:rPr>
          <w:rFonts w:ascii="Times New Roman" w:hAnsi="Times New Roman" w:cs="Times New Roman"/>
          <w:sz w:val="24"/>
          <w:szCs w:val="24"/>
        </w:rPr>
        <w:t xml:space="preserve"> | </w:t>
      </w:r>
      <w:r w:rsidRPr="007E34AF">
        <w:rPr>
          <w:rFonts w:ascii="Times New Roman" w:hAnsi="Times New Roman" w:cs="Times New Roman"/>
          <w:sz w:val="24"/>
          <w:szCs w:val="24"/>
        </w:rPr>
        <w:t>Sublime text</w:t>
      </w:r>
      <w:r w:rsidR="00315A17">
        <w:rPr>
          <w:rFonts w:ascii="Times New Roman" w:hAnsi="Times New Roman" w:cs="Times New Roman"/>
          <w:sz w:val="24"/>
          <w:szCs w:val="24"/>
        </w:rPr>
        <w:t xml:space="preserve"> </w:t>
      </w:r>
      <w:r w:rsidR="00315A17">
        <w:rPr>
          <w:rFonts w:ascii="Times New Roman" w:hAnsi="Times New Roman" w:cs="Times New Roman"/>
          <w:color w:val="auto"/>
          <w:sz w:val="24"/>
          <w:szCs w:val="24"/>
        </w:rPr>
        <w:t>| Eclipse</w:t>
      </w:r>
    </w:p>
    <w:p w14:paraId="7E9D0BB2" w14:textId="67BBC08D" w:rsidR="00CE6B8C" w:rsidRPr="007E34AF" w:rsidRDefault="00CE6B8C" w:rsidP="000B7CA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86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7E34AF">
        <w:rPr>
          <w:rFonts w:ascii="Times New Roman" w:hAnsi="Times New Roman" w:cs="Times New Roman"/>
          <w:sz w:val="24"/>
          <w:szCs w:val="24"/>
        </w:rPr>
        <w:t xml:space="preserve">: </w:t>
      </w:r>
      <w:r w:rsidR="00E77BAA">
        <w:rPr>
          <w:rFonts w:ascii="Times New Roman" w:hAnsi="Times New Roman" w:cs="Times New Roman"/>
          <w:sz w:val="24"/>
          <w:szCs w:val="24"/>
        </w:rPr>
        <w:t>My</w:t>
      </w:r>
      <w:r w:rsidRPr="007E34AF">
        <w:rPr>
          <w:rFonts w:ascii="Times New Roman" w:hAnsi="Times New Roman" w:cs="Times New Roman"/>
          <w:sz w:val="24"/>
          <w:szCs w:val="24"/>
        </w:rPr>
        <w:t>SQL</w:t>
      </w:r>
      <w:r w:rsidR="00315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C0A5C" w14:textId="6D610519" w:rsidR="007C689C" w:rsidRPr="007C689C" w:rsidRDefault="00CE6B8C" w:rsidP="007C689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86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7E34AF" w:rsidRPr="00373986">
        <w:rPr>
          <w:rFonts w:ascii="Times New Roman" w:hAnsi="Times New Roman" w:cs="Times New Roman"/>
          <w:b/>
          <w:bCs/>
          <w:sz w:val="24"/>
          <w:szCs w:val="24"/>
        </w:rPr>
        <w:t>nguages</w:t>
      </w:r>
      <w:r w:rsidR="007E34AF" w:rsidRPr="007E34AF">
        <w:rPr>
          <w:rFonts w:ascii="Times New Roman" w:hAnsi="Times New Roman" w:cs="Times New Roman"/>
          <w:sz w:val="24"/>
          <w:szCs w:val="24"/>
        </w:rPr>
        <w:t>: C++</w:t>
      </w:r>
      <w:r w:rsidR="00412282">
        <w:rPr>
          <w:rFonts w:ascii="Times New Roman" w:hAnsi="Times New Roman" w:cs="Times New Roman"/>
          <w:sz w:val="24"/>
          <w:szCs w:val="24"/>
        </w:rPr>
        <w:t>| Java</w:t>
      </w:r>
      <w:r w:rsidR="00373986">
        <w:rPr>
          <w:rFonts w:ascii="Times New Roman" w:hAnsi="Times New Roman" w:cs="Times New Roman"/>
          <w:sz w:val="24"/>
          <w:szCs w:val="24"/>
        </w:rPr>
        <w:t xml:space="preserve"> | OOPS | D</w:t>
      </w:r>
      <w:r w:rsidR="00412282">
        <w:rPr>
          <w:rFonts w:ascii="Times New Roman" w:hAnsi="Times New Roman" w:cs="Times New Roman"/>
          <w:sz w:val="24"/>
          <w:szCs w:val="24"/>
        </w:rPr>
        <w:t>SA</w:t>
      </w:r>
      <w:r w:rsidR="00373986">
        <w:rPr>
          <w:rFonts w:ascii="Times New Roman" w:hAnsi="Times New Roman" w:cs="Times New Roman"/>
          <w:sz w:val="24"/>
          <w:szCs w:val="24"/>
        </w:rPr>
        <w:t xml:space="preserve"> | </w:t>
      </w:r>
      <w:r w:rsidR="007E34AF" w:rsidRPr="007E34AF">
        <w:rPr>
          <w:rFonts w:ascii="Times New Roman" w:hAnsi="Times New Roman" w:cs="Times New Roman"/>
          <w:sz w:val="24"/>
          <w:szCs w:val="24"/>
        </w:rPr>
        <w:t>HTML</w:t>
      </w:r>
      <w:r w:rsidR="00AF55DA">
        <w:rPr>
          <w:rFonts w:ascii="Times New Roman" w:hAnsi="Times New Roman" w:cs="Times New Roman"/>
          <w:sz w:val="24"/>
          <w:szCs w:val="24"/>
        </w:rPr>
        <w:t xml:space="preserve">5 | CSS </w:t>
      </w:r>
      <w:r w:rsidR="00373986">
        <w:rPr>
          <w:rFonts w:ascii="Times New Roman" w:hAnsi="Times New Roman" w:cs="Times New Roman"/>
          <w:sz w:val="24"/>
          <w:szCs w:val="24"/>
        </w:rPr>
        <w:t>|</w:t>
      </w:r>
      <w:r w:rsidR="007E34AF" w:rsidRPr="007E34AF">
        <w:rPr>
          <w:rFonts w:ascii="Times New Roman" w:hAnsi="Times New Roman" w:cs="Times New Roman"/>
          <w:sz w:val="24"/>
          <w:szCs w:val="24"/>
        </w:rPr>
        <w:t xml:space="preserve"> JavaScript </w:t>
      </w:r>
      <w:r w:rsidR="00373986">
        <w:rPr>
          <w:rFonts w:ascii="Times New Roman" w:hAnsi="Times New Roman" w:cs="Times New Roman"/>
          <w:sz w:val="24"/>
          <w:szCs w:val="24"/>
        </w:rPr>
        <w:t xml:space="preserve">| </w:t>
      </w:r>
      <w:r w:rsidR="008802E4">
        <w:rPr>
          <w:rFonts w:ascii="Times New Roman" w:hAnsi="Times New Roman" w:cs="Times New Roman"/>
          <w:sz w:val="24"/>
          <w:szCs w:val="24"/>
        </w:rPr>
        <w:t>React</w:t>
      </w:r>
      <w:r w:rsidR="00412282">
        <w:rPr>
          <w:rFonts w:ascii="Times New Roman" w:hAnsi="Times New Roman" w:cs="Times New Roman"/>
          <w:sz w:val="24"/>
          <w:szCs w:val="24"/>
        </w:rPr>
        <w:t xml:space="preserve"> </w:t>
      </w:r>
      <w:r w:rsidR="00315A17">
        <w:rPr>
          <w:rFonts w:ascii="Times New Roman" w:hAnsi="Times New Roman" w:cs="Times New Roman"/>
          <w:sz w:val="24"/>
          <w:szCs w:val="24"/>
        </w:rPr>
        <w:t>| Swing</w:t>
      </w:r>
      <w:r w:rsidR="00412282">
        <w:rPr>
          <w:rFonts w:ascii="Times New Roman" w:hAnsi="Times New Roman" w:cs="Times New Roman"/>
          <w:sz w:val="24"/>
          <w:szCs w:val="24"/>
        </w:rPr>
        <w:t xml:space="preserve"> </w:t>
      </w:r>
      <w:r w:rsidR="007E34AF" w:rsidRPr="007E34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689C" w:rsidRPr="007C689C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CF8A" w14:textId="77777777" w:rsidR="0056789D" w:rsidRDefault="0056789D">
      <w:pPr>
        <w:spacing w:line="240" w:lineRule="auto"/>
      </w:pPr>
      <w:r>
        <w:separator/>
      </w:r>
    </w:p>
  </w:endnote>
  <w:endnote w:type="continuationSeparator" w:id="0">
    <w:p w14:paraId="38BC339D" w14:textId="77777777" w:rsidR="0056789D" w:rsidRDefault="00567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BB2C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E7E8" w14:textId="77777777" w:rsidR="0056789D" w:rsidRDefault="0056789D">
      <w:pPr>
        <w:spacing w:line="240" w:lineRule="auto"/>
      </w:pPr>
      <w:r>
        <w:separator/>
      </w:r>
    </w:p>
  </w:footnote>
  <w:footnote w:type="continuationSeparator" w:id="0">
    <w:p w14:paraId="12B2FBDE" w14:textId="77777777" w:rsidR="0056789D" w:rsidRDefault="005678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31C"/>
    <w:multiLevelType w:val="hybridMultilevel"/>
    <w:tmpl w:val="EC283F42"/>
    <w:lvl w:ilvl="0" w:tplc="0C0A5EF6">
      <w:numFmt w:val="bullet"/>
      <w:lvlText w:val="*"/>
      <w:lvlJc w:val="left"/>
      <w:pPr>
        <w:ind w:left="720" w:hanging="360"/>
      </w:pPr>
      <w:rPr>
        <w:rFonts w:ascii="Roboto" w:eastAsia="Roboto" w:hAnsi="Roboto" w:cs="Roboto" w:hint="default"/>
        <w:color w:val="212121"/>
        <w:w w:val="99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E23EA"/>
    <w:multiLevelType w:val="hybridMultilevel"/>
    <w:tmpl w:val="0F5C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0290"/>
    <w:multiLevelType w:val="hybridMultilevel"/>
    <w:tmpl w:val="7A7A1996"/>
    <w:lvl w:ilvl="0" w:tplc="40C41040">
      <w:numFmt w:val="bullet"/>
      <w:lvlText w:val="•"/>
      <w:lvlJc w:val="left"/>
      <w:pPr>
        <w:ind w:left="1080" w:hanging="360"/>
      </w:pPr>
      <w:rPr>
        <w:rFonts w:hint="default"/>
        <w:color w:val="21212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1A7D71"/>
    <w:multiLevelType w:val="hybridMultilevel"/>
    <w:tmpl w:val="7B72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36327"/>
    <w:multiLevelType w:val="hybridMultilevel"/>
    <w:tmpl w:val="1CB6CB6A"/>
    <w:lvl w:ilvl="0" w:tplc="0C0A5EF6">
      <w:numFmt w:val="bullet"/>
      <w:lvlText w:val="*"/>
      <w:lvlJc w:val="left"/>
      <w:pPr>
        <w:ind w:left="1080" w:hanging="360"/>
      </w:pPr>
      <w:rPr>
        <w:rFonts w:ascii="Roboto" w:eastAsia="Roboto" w:hAnsi="Roboto" w:cs="Roboto" w:hint="default"/>
        <w:color w:val="212121"/>
        <w:w w:val="99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36D2D"/>
    <w:multiLevelType w:val="hybridMultilevel"/>
    <w:tmpl w:val="4DF422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D2AA8"/>
    <w:multiLevelType w:val="hybridMultilevel"/>
    <w:tmpl w:val="000E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1025B"/>
    <w:multiLevelType w:val="hybridMultilevel"/>
    <w:tmpl w:val="35265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E5B1DD0"/>
    <w:multiLevelType w:val="hybridMultilevel"/>
    <w:tmpl w:val="6E648B6C"/>
    <w:lvl w:ilvl="0" w:tplc="40C41040">
      <w:numFmt w:val="bullet"/>
      <w:lvlText w:val="•"/>
      <w:lvlJc w:val="left"/>
      <w:pPr>
        <w:ind w:left="1080" w:hanging="360"/>
      </w:pPr>
      <w:rPr>
        <w:rFonts w:hint="default"/>
        <w:color w:val="21212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BF309B0"/>
    <w:multiLevelType w:val="hybridMultilevel"/>
    <w:tmpl w:val="D2102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41040">
      <w:numFmt w:val="bullet"/>
      <w:lvlText w:val="•"/>
      <w:lvlJc w:val="left"/>
      <w:pPr>
        <w:ind w:left="1440" w:hanging="360"/>
      </w:pPr>
      <w:rPr>
        <w:rFonts w:hint="default"/>
        <w:color w:val="212121"/>
        <w:w w:val="99"/>
        <w:sz w:val="22"/>
        <w:szCs w:val="22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740905">
    <w:abstractNumId w:val="9"/>
  </w:num>
  <w:num w:numId="2" w16cid:durableId="1424644431">
    <w:abstractNumId w:val="7"/>
  </w:num>
  <w:num w:numId="3" w16cid:durableId="1385835922">
    <w:abstractNumId w:val="6"/>
  </w:num>
  <w:num w:numId="4" w16cid:durableId="1133402623">
    <w:abstractNumId w:val="5"/>
  </w:num>
  <w:num w:numId="5" w16cid:durableId="521549242">
    <w:abstractNumId w:val="4"/>
  </w:num>
  <w:num w:numId="6" w16cid:durableId="275648075">
    <w:abstractNumId w:val="8"/>
  </w:num>
  <w:num w:numId="7" w16cid:durableId="1617640206">
    <w:abstractNumId w:val="3"/>
  </w:num>
  <w:num w:numId="8" w16cid:durableId="1003243384">
    <w:abstractNumId w:val="2"/>
  </w:num>
  <w:num w:numId="9" w16cid:durableId="1386248559">
    <w:abstractNumId w:val="1"/>
  </w:num>
  <w:num w:numId="10" w16cid:durableId="891767030">
    <w:abstractNumId w:val="0"/>
  </w:num>
  <w:num w:numId="11" w16cid:durableId="466167910">
    <w:abstractNumId w:val="18"/>
  </w:num>
  <w:num w:numId="12" w16cid:durableId="1602100713">
    <w:abstractNumId w:val="19"/>
  </w:num>
  <w:num w:numId="13" w16cid:durableId="1271357126">
    <w:abstractNumId w:val="21"/>
  </w:num>
  <w:num w:numId="14" w16cid:durableId="1499929596">
    <w:abstractNumId w:val="17"/>
  </w:num>
  <w:num w:numId="15" w16cid:durableId="1590502049">
    <w:abstractNumId w:val="16"/>
  </w:num>
  <w:num w:numId="16" w16cid:durableId="508326116">
    <w:abstractNumId w:val="14"/>
  </w:num>
  <w:num w:numId="17" w16cid:durableId="246689711">
    <w:abstractNumId w:val="10"/>
  </w:num>
  <w:num w:numId="18" w16cid:durableId="2128036552">
    <w:abstractNumId w:val="20"/>
  </w:num>
  <w:num w:numId="19" w16cid:durableId="108281604">
    <w:abstractNumId w:val="12"/>
  </w:num>
  <w:num w:numId="20" w16cid:durableId="1157578222">
    <w:abstractNumId w:val="13"/>
  </w:num>
  <w:num w:numId="21" w16cid:durableId="1093697247">
    <w:abstractNumId w:val="11"/>
  </w:num>
  <w:num w:numId="22" w16cid:durableId="1641685351">
    <w:abstractNumId w:val="15"/>
  </w:num>
  <w:num w:numId="23" w16cid:durableId="609582664">
    <w:abstractNumId w:val="22"/>
  </w:num>
  <w:num w:numId="24" w16cid:durableId="10674589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A9"/>
    <w:rsid w:val="00004B0A"/>
    <w:rsid w:val="00012ACB"/>
    <w:rsid w:val="000425C6"/>
    <w:rsid w:val="00054E7B"/>
    <w:rsid w:val="00097525"/>
    <w:rsid w:val="000B7CAE"/>
    <w:rsid w:val="000C0652"/>
    <w:rsid w:val="000C5155"/>
    <w:rsid w:val="000D0E49"/>
    <w:rsid w:val="000F0EA2"/>
    <w:rsid w:val="000F1DC7"/>
    <w:rsid w:val="00165490"/>
    <w:rsid w:val="001764A6"/>
    <w:rsid w:val="001A59FB"/>
    <w:rsid w:val="001A71A3"/>
    <w:rsid w:val="001E3657"/>
    <w:rsid w:val="001E64C4"/>
    <w:rsid w:val="001E72CA"/>
    <w:rsid w:val="001E7C9D"/>
    <w:rsid w:val="00226E10"/>
    <w:rsid w:val="00266685"/>
    <w:rsid w:val="00285796"/>
    <w:rsid w:val="00286C32"/>
    <w:rsid w:val="002A3220"/>
    <w:rsid w:val="002C03AD"/>
    <w:rsid w:val="002F47D4"/>
    <w:rsid w:val="00315A17"/>
    <w:rsid w:val="00326FBC"/>
    <w:rsid w:val="00337C64"/>
    <w:rsid w:val="00373986"/>
    <w:rsid w:val="00393DDF"/>
    <w:rsid w:val="003E7996"/>
    <w:rsid w:val="003F3B40"/>
    <w:rsid w:val="00401DC5"/>
    <w:rsid w:val="00412282"/>
    <w:rsid w:val="004459B3"/>
    <w:rsid w:val="00490268"/>
    <w:rsid w:val="00491BC4"/>
    <w:rsid w:val="004A41D8"/>
    <w:rsid w:val="004C3892"/>
    <w:rsid w:val="005547D1"/>
    <w:rsid w:val="005648FD"/>
    <w:rsid w:val="0056789D"/>
    <w:rsid w:val="005848A2"/>
    <w:rsid w:val="005952CD"/>
    <w:rsid w:val="005B7925"/>
    <w:rsid w:val="00664135"/>
    <w:rsid w:val="006D3B8E"/>
    <w:rsid w:val="006E61DE"/>
    <w:rsid w:val="0070340F"/>
    <w:rsid w:val="00712145"/>
    <w:rsid w:val="007143C3"/>
    <w:rsid w:val="00726583"/>
    <w:rsid w:val="0073379B"/>
    <w:rsid w:val="00754B8F"/>
    <w:rsid w:val="00777134"/>
    <w:rsid w:val="00783998"/>
    <w:rsid w:val="007A5457"/>
    <w:rsid w:val="007A65BB"/>
    <w:rsid w:val="007B00AF"/>
    <w:rsid w:val="007C51D0"/>
    <w:rsid w:val="007C689C"/>
    <w:rsid w:val="007C6D48"/>
    <w:rsid w:val="007E34AF"/>
    <w:rsid w:val="007F7CD0"/>
    <w:rsid w:val="00822A2A"/>
    <w:rsid w:val="00840BD5"/>
    <w:rsid w:val="008411FF"/>
    <w:rsid w:val="008802E4"/>
    <w:rsid w:val="008B2D0D"/>
    <w:rsid w:val="008E025F"/>
    <w:rsid w:val="008E1F80"/>
    <w:rsid w:val="008F58F6"/>
    <w:rsid w:val="00915B50"/>
    <w:rsid w:val="0091649C"/>
    <w:rsid w:val="0096572F"/>
    <w:rsid w:val="00971A48"/>
    <w:rsid w:val="0098494C"/>
    <w:rsid w:val="00A53BC5"/>
    <w:rsid w:val="00A7617E"/>
    <w:rsid w:val="00A82489"/>
    <w:rsid w:val="00A830E7"/>
    <w:rsid w:val="00A90CE7"/>
    <w:rsid w:val="00A954A9"/>
    <w:rsid w:val="00AB2FB5"/>
    <w:rsid w:val="00AD180A"/>
    <w:rsid w:val="00AE305D"/>
    <w:rsid w:val="00AF55DA"/>
    <w:rsid w:val="00B0548E"/>
    <w:rsid w:val="00B06F91"/>
    <w:rsid w:val="00B13480"/>
    <w:rsid w:val="00B550F6"/>
    <w:rsid w:val="00BD5B36"/>
    <w:rsid w:val="00BE5218"/>
    <w:rsid w:val="00C056DC"/>
    <w:rsid w:val="00C073CE"/>
    <w:rsid w:val="00C55B41"/>
    <w:rsid w:val="00C73543"/>
    <w:rsid w:val="00C74AEB"/>
    <w:rsid w:val="00C773C5"/>
    <w:rsid w:val="00CA565A"/>
    <w:rsid w:val="00CE6B8C"/>
    <w:rsid w:val="00D04139"/>
    <w:rsid w:val="00D136AC"/>
    <w:rsid w:val="00D469F8"/>
    <w:rsid w:val="00D54540"/>
    <w:rsid w:val="00D65F22"/>
    <w:rsid w:val="00D77989"/>
    <w:rsid w:val="00DB7951"/>
    <w:rsid w:val="00DE4519"/>
    <w:rsid w:val="00DE55F0"/>
    <w:rsid w:val="00DE6D6D"/>
    <w:rsid w:val="00DF6A00"/>
    <w:rsid w:val="00E10969"/>
    <w:rsid w:val="00E21BF1"/>
    <w:rsid w:val="00E25706"/>
    <w:rsid w:val="00E540A9"/>
    <w:rsid w:val="00E72FF4"/>
    <w:rsid w:val="00E77BAA"/>
    <w:rsid w:val="00EA6AFC"/>
    <w:rsid w:val="00EB2EC3"/>
    <w:rsid w:val="00EB514D"/>
    <w:rsid w:val="00ED366C"/>
    <w:rsid w:val="00EF0CB5"/>
    <w:rsid w:val="00EF5D7C"/>
    <w:rsid w:val="00F64363"/>
    <w:rsid w:val="00FB54AB"/>
    <w:rsid w:val="00FB6C2D"/>
    <w:rsid w:val="00FC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6D36E"/>
  <w15:docId w15:val="{10512928-CE86-4906-94B4-1290940C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u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648FD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10"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14120B986649479E4B0F5B4BBFA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1B6E-F42A-4AEB-A562-DE4CB34EAAC1}"/>
      </w:docPartPr>
      <w:docPartBody>
        <w:p w:rsidR="00CB107C" w:rsidRDefault="00C5185F">
          <w:pPr>
            <w:pStyle w:val="E614120B986649479E4B0F5B4BBFAC2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1F"/>
    <w:rsid w:val="0007784C"/>
    <w:rsid w:val="0013252F"/>
    <w:rsid w:val="00146585"/>
    <w:rsid w:val="001D623A"/>
    <w:rsid w:val="00287C59"/>
    <w:rsid w:val="0067737B"/>
    <w:rsid w:val="00743DF0"/>
    <w:rsid w:val="00A24C95"/>
    <w:rsid w:val="00C5185F"/>
    <w:rsid w:val="00CB107C"/>
    <w:rsid w:val="00D36FCA"/>
    <w:rsid w:val="00D9641F"/>
    <w:rsid w:val="00E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4120B986649479E4B0F5B4BBFAC2A">
    <w:name w:val="E614120B986649479E4B0F5B4BBFA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B342-33EC-4FC1-8D1C-BFFF9417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66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Abhishek Tiwari</cp:lastModifiedBy>
  <cp:revision>10</cp:revision>
  <cp:lastPrinted>2022-07-20T08:56:00Z</cp:lastPrinted>
  <dcterms:created xsi:type="dcterms:W3CDTF">2022-12-03T07:35:00Z</dcterms:created>
  <dcterms:modified xsi:type="dcterms:W3CDTF">2023-12-11T08:58:00Z</dcterms:modified>
</cp:coreProperties>
</file>